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9EC" w:rsidRPr="000E72EE" w:rsidRDefault="00CC2CC6">
      <w:pPr>
        <w:pStyle w:val="Puesto"/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Sesión 6</w:t>
      </w:r>
      <w:r w:rsidR="00203124">
        <w:rPr>
          <w:rFonts w:ascii="Calibri Light" w:hAnsi="Calibri Light"/>
          <w:noProof/>
          <w:color w:val="000000"/>
          <w:lang w:val="es-ES"/>
        </w:rPr>
        <w:t xml:space="preserve">: </w:t>
      </w:r>
      <w:r w:rsidRPr="00CC2CC6">
        <w:rPr>
          <w:rFonts w:ascii="Calibri Light" w:hAnsi="Calibri Light"/>
          <w:noProof/>
          <w:color w:val="000000"/>
          <w:lang w:val="es-ES"/>
        </w:rPr>
        <w:t>Codificación de línea</w:t>
      </w:r>
    </w:p>
    <w:p w:rsidR="003C69EC" w:rsidRPr="000E72EE" w:rsidRDefault="00CC2CC6" w:rsidP="00CC2CC6">
      <w:pPr>
        <w:pStyle w:val="Ttulo1"/>
        <w:rPr>
          <w:noProof/>
          <w:lang w:val="es-ES"/>
        </w:rPr>
      </w:pPr>
      <w:r>
        <w:rPr>
          <w:noProof/>
          <w:lang w:val="es-ES"/>
        </w:rPr>
        <w:t>Ejercicio 1</w:t>
      </w:r>
      <w:r w:rsidR="003A748F">
        <w:rPr>
          <w:noProof/>
          <w:lang w:val="es-ES"/>
        </w:rPr>
        <w:t>: codificación</w:t>
      </w:r>
    </w:p>
    <w:p w:rsidR="003A748F" w:rsidRDefault="003A748F" w:rsidP="009359D3">
      <w:pPr>
        <w:rPr>
          <w:lang w:val="es-ES"/>
        </w:rPr>
      </w:pPr>
      <w:r>
        <w:rPr>
          <w:lang w:val="es-ES"/>
        </w:rPr>
        <w:t>Se puede observar la se</w:t>
      </w:r>
      <w:r w:rsidRPr="003A748F">
        <w:rPr>
          <w:lang w:val="es-ES"/>
        </w:rPr>
        <w:t>ñ</w:t>
      </w:r>
      <w:r>
        <w:rPr>
          <w:lang w:val="es-ES"/>
        </w:rPr>
        <w:t>al codificada a partir del número aleatorio de bits en la primera figura mostrada por el programa:</w:t>
      </w:r>
    </w:p>
    <w:p w:rsidR="00750C0D" w:rsidRDefault="003A748F" w:rsidP="003A748F">
      <w:pPr>
        <w:jc w:val="center"/>
        <w:rPr>
          <w:lang w:val="es-ES"/>
        </w:rPr>
      </w:pPr>
      <w:r w:rsidRPr="003A748F">
        <w:rPr>
          <w:noProof/>
          <w:lang w:val="es-ES" w:eastAsia="es-ES"/>
        </w:rPr>
        <w:drawing>
          <wp:inline distT="0" distB="0" distL="0" distR="0">
            <wp:extent cx="2333625" cy="1747098"/>
            <wp:effectExtent l="0" t="0" r="0" b="5715"/>
            <wp:docPr id="2" name="Imagen 2" descr="C:\Users\Emilio\Documents\MATLAB\SyS 6\e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io\Documents\MATLAB\SyS 6\ej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93" cy="176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E02" w:rsidRDefault="003A748F" w:rsidP="007C6E02">
      <w:pPr>
        <w:pStyle w:val="Ttulo1"/>
        <w:rPr>
          <w:lang w:val="es-ES"/>
        </w:rPr>
      </w:pPr>
      <w:r>
        <w:rPr>
          <w:lang w:val="es-ES"/>
        </w:rPr>
        <w:t>Ejercicio 2</w:t>
      </w:r>
      <w:r w:rsidR="000B63B8">
        <w:rPr>
          <w:lang w:val="es-ES"/>
        </w:rPr>
        <w:t>: Paso por un sistema</w:t>
      </w:r>
    </w:p>
    <w:p w:rsidR="000B63B8" w:rsidRDefault="003A748F" w:rsidP="007C6E02">
      <w:pPr>
        <w:rPr>
          <w:lang w:val="es-ES"/>
        </w:rPr>
      </w:pPr>
      <w:r>
        <w:rPr>
          <w:lang w:val="es-ES"/>
        </w:rPr>
        <w:t xml:space="preserve">Para hacer sencilla las comparaciones en el ejercicio dos he usado cuatro </w:t>
      </w:r>
      <w:proofErr w:type="spellStart"/>
      <w:r>
        <w:rPr>
          <w:lang w:val="es-ES"/>
        </w:rPr>
        <w:t>subplots</w:t>
      </w:r>
      <w:proofErr w:type="spellEnd"/>
      <w:r>
        <w:rPr>
          <w:lang w:val="es-ES"/>
        </w:rPr>
        <w:t>, dos con la se</w:t>
      </w:r>
      <w:r w:rsidRPr="003A748F">
        <w:rPr>
          <w:lang w:val="es-ES"/>
        </w:rPr>
        <w:t>ñ</w:t>
      </w:r>
      <w:r>
        <w:rPr>
          <w:lang w:val="es-ES"/>
        </w:rPr>
        <w:t>al original</w:t>
      </w:r>
      <w:r w:rsidR="000B63B8">
        <w:rPr>
          <w:lang w:val="es-ES"/>
        </w:rPr>
        <w:t>, tanto en frecuencia como en tiempo, y otros dos con la se</w:t>
      </w:r>
      <w:r w:rsidR="000B63B8" w:rsidRPr="003A748F">
        <w:rPr>
          <w:lang w:val="es-ES"/>
        </w:rPr>
        <w:t>ñ</w:t>
      </w:r>
      <w:r w:rsidR="000B63B8">
        <w:rPr>
          <w:lang w:val="es-ES"/>
        </w:rPr>
        <w:t>al después de haber atravesado el sistema</w:t>
      </w:r>
      <w:r>
        <w:rPr>
          <w:lang w:val="es-ES"/>
        </w:rPr>
        <w:t>.</w:t>
      </w:r>
      <w:r w:rsidR="000B63B8">
        <w:rPr>
          <w:lang w:val="es-ES"/>
        </w:rPr>
        <w:t xml:space="preserve"> En el título de la ventana se muestra el valor del ancho de banda (</w:t>
      </w:r>
      <m:oMath>
        <m:r>
          <w:rPr>
            <w:rFonts w:ascii="Cambria Math" w:hAnsi="Cambria Math"/>
            <w:lang w:val="es-ES"/>
          </w:rPr>
          <m:t>w0</m:t>
        </m:r>
      </m:oMath>
      <w:r w:rsidR="000B63B8">
        <w:rPr>
          <w:lang w:val="es-ES"/>
        </w:rPr>
        <w:t>).</w:t>
      </w:r>
    </w:p>
    <w:p w:rsidR="000B63B8" w:rsidRDefault="000B63B8" w:rsidP="007C6E02">
      <w:pPr>
        <w:rPr>
          <w:lang w:val="es-ES"/>
        </w:rPr>
      </w:pPr>
      <w:r>
        <w:rPr>
          <w:lang w:val="es-ES"/>
        </w:rPr>
        <w:t xml:space="preserve">Para no llenar el documento de imágenes se muestra aquí el ejemplo anterior con </w:t>
      </w:r>
      <m:oMath>
        <m:r>
          <w:rPr>
            <w:rFonts w:ascii="Cambria Math" w:hAnsi="Cambria Math"/>
            <w:lang w:val="es-ES"/>
          </w:rPr>
          <m:t>w0 = 2</m:t>
        </m:r>
        <m:r>
          <w:rPr>
            <w:rFonts w:ascii="Cambria Math" w:hAnsi="Cambria Math"/>
            <w:lang w:val="es-ES"/>
          </w:rPr>
          <m:t>π</m:t>
        </m:r>
      </m:oMath>
      <w:r>
        <w:rPr>
          <w:lang w:val="es-ES"/>
        </w:rPr>
        <w:t>:</w:t>
      </w:r>
    </w:p>
    <w:p w:rsidR="00750C0D" w:rsidRDefault="000B63B8" w:rsidP="000B63B8">
      <w:pPr>
        <w:jc w:val="center"/>
        <w:rPr>
          <w:lang w:val="es-ES"/>
        </w:rPr>
      </w:pPr>
      <w:r w:rsidRPr="000B63B8">
        <w:rPr>
          <w:noProof/>
          <w:lang w:val="es-ES" w:eastAsia="es-ES"/>
        </w:rPr>
        <w:drawing>
          <wp:inline distT="0" distB="0" distL="0" distR="0">
            <wp:extent cx="3009900" cy="2253401"/>
            <wp:effectExtent l="0" t="0" r="0" b="0"/>
            <wp:docPr id="11" name="Imagen 11" descr="C:\Users\Emilio\Documents\MATLAB\SyS 6\e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ilio\Documents\MATLAB\SyS 6\ej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744" cy="226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C0D" w:rsidRDefault="00750C0D" w:rsidP="00750C0D">
      <w:pPr>
        <w:rPr>
          <w:lang w:val="es-ES"/>
        </w:rPr>
      </w:pPr>
      <w:r>
        <w:rPr>
          <w:lang w:val="es-ES"/>
        </w:rPr>
        <w:t>Se puede observar cómo cuando el ancho de banda sobrepasa el ancho de banda aumenta, la distorsión disminuye, y por lo tanto, más se parece a la original.</w:t>
      </w:r>
    </w:p>
    <w:p w:rsidR="009359D3" w:rsidRDefault="00750C0D" w:rsidP="00750C0D">
      <w:pPr>
        <w:rPr>
          <w:lang w:val="es-ES"/>
        </w:rPr>
      </w:pPr>
      <w:r>
        <w:rPr>
          <w:lang w:val="es-ES"/>
        </w:rPr>
        <w:t>Los anchos de banda en el programa están configurados en la variable W0, y pueden ser cambiados a placer.</w:t>
      </w:r>
      <w:r w:rsidR="009359D3">
        <w:rPr>
          <w:lang w:val="es-ES"/>
        </w:rPr>
        <w:br w:type="page"/>
      </w:r>
    </w:p>
    <w:p w:rsidR="00750C0D" w:rsidRDefault="000B63B8" w:rsidP="00750C0D">
      <w:pPr>
        <w:pStyle w:val="Ttulo1"/>
        <w:rPr>
          <w:lang w:val="es-ES"/>
        </w:rPr>
      </w:pPr>
      <w:r>
        <w:rPr>
          <w:lang w:val="es-ES"/>
        </w:rPr>
        <w:lastRenderedPageBreak/>
        <w:t>Ejercicio 3: decodificación</w:t>
      </w:r>
    </w:p>
    <w:p w:rsidR="00750C0D" w:rsidRDefault="00750C0D" w:rsidP="00750C0D">
      <w:pPr>
        <w:rPr>
          <w:u w:val="single"/>
          <w:lang w:val="es-ES"/>
        </w:rPr>
      </w:pPr>
      <w:r>
        <w:rPr>
          <w:lang w:val="es-ES"/>
        </w:rPr>
        <w:t>Para la decodificación se usa un algoritmo que no detecta errores, por simplicidad. Corta por la mitad y asigna un valor en consecuencia. No obstante pero es muy sencillo cambiarlo.</w:t>
      </w:r>
    </w:p>
    <w:p w:rsidR="00750C0D" w:rsidRDefault="00750C0D" w:rsidP="00750C0D">
      <w:pPr>
        <w:rPr>
          <w:lang w:val="es-ES"/>
        </w:rPr>
      </w:pPr>
      <w:r>
        <w:rPr>
          <w:lang w:val="es-ES"/>
        </w:rPr>
        <w:t>A continuación se muestra cómo funciona, obviamente mejor cuanto mayor sea el ancho de banda, si no se cometen errores de vez en cuando.</w:t>
      </w:r>
    </w:p>
    <w:p w:rsidR="00750C0D" w:rsidRDefault="00750C0D" w:rsidP="00750C0D">
      <w:pPr>
        <w:jc w:val="center"/>
        <w:rPr>
          <w:lang w:val="es-ES"/>
        </w:rPr>
      </w:pPr>
      <w:r w:rsidRPr="00750C0D">
        <w:rPr>
          <w:noProof/>
          <w:lang w:val="es-ES" w:eastAsia="es-ES"/>
        </w:rPr>
        <w:drawing>
          <wp:inline distT="0" distB="0" distL="0" distR="0">
            <wp:extent cx="5943600" cy="1026841"/>
            <wp:effectExtent l="0" t="0" r="0" b="1905"/>
            <wp:docPr id="12" name="Imagen 12" descr="C:\Users\Emilio\Documents\MATLAB\SyS 6\e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ilio\Documents\MATLAB\SyS 6\ej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C0D" w:rsidRDefault="00750C0D" w:rsidP="00750C0D">
      <w:pPr>
        <w:jc w:val="center"/>
        <w:rPr>
          <w:i/>
          <w:sz w:val="18"/>
          <w:lang w:val="es-ES"/>
        </w:rPr>
      </w:pPr>
      <w:r w:rsidRPr="00750C0D">
        <w:rPr>
          <w:b/>
          <w:i/>
          <w:sz w:val="18"/>
          <w:lang w:val="es-ES"/>
        </w:rPr>
        <w:t>Nota</w:t>
      </w:r>
      <w:r>
        <w:rPr>
          <w:i/>
          <w:sz w:val="18"/>
          <w:lang w:val="es-ES"/>
        </w:rPr>
        <w:t xml:space="preserve">: Esta </w:t>
      </w:r>
      <w:r w:rsidRPr="00750C0D">
        <w:rPr>
          <w:i/>
          <w:sz w:val="18"/>
          <w:lang w:val="es-ES"/>
        </w:rPr>
        <w:t>captura pertenece a otra ejecución que las</w:t>
      </w:r>
      <w:r>
        <w:rPr>
          <w:i/>
          <w:sz w:val="18"/>
          <w:lang w:val="es-ES"/>
        </w:rPr>
        <w:t xml:space="preserve"> anteriores</w:t>
      </w:r>
      <w:r w:rsidRPr="00750C0D">
        <w:rPr>
          <w:i/>
          <w:sz w:val="18"/>
          <w:lang w:val="es-ES"/>
        </w:rPr>
        <w:t>, así que podría haber cambios con respecto a las gráficas.</w:t>
      </w:r>
    </w:p>
    <w:p w:rsidR="00597833" w:rsidRDefault="00597833" w:rsidP="00597833">
      <w:pPr>
        <w:pStyle w:val="Ttulo1"/>
        <w:rPr>
          <w:lang w:val="es-ES"/>
        </w:rPr>
      </w:pPr>
      <w:r>
        <w:rPr>
          <w:lang w:val="es-ES"/>
        </w:rPr>
        <w:t>Apéndice</w:t>
      </w:r>
    </w:p>
    <w:p w:rsidR="0049312D" w:rsidRDefault="0049312D" w:rsidP="00597833">
      <w:pPr>
        <w:rPr>
          <w:lang w:val="es-ES"/>
        </w:rPr>
      </w:pPr>
      <w:r>
        <w:rPr>
          <w:lang w:val="es-ES"/>
        </w:rPr>
        <w:t xml:space="preserve">Sí, finalmente me he dignado a hacer un informe de una práctica de </w:t>
      </w:r>
      <w:r w:rsidRPr="0049312D">
        <w:rPr>
          <w:lang w:val="es-ES"/>
        </w:rPr>
        <w:t>MatL</w:t>
      </w:r>
      <w:bookmarkStart w:id="0" w:name="_GoBack"/>
      <w:bookmarkEnd w:id="0"/>
      <w:r w:rsidRPr="0049312D">
        <w:rPr>
          <w:lang w:val="es-ES"/>
        </w:rPr>
        <w:t>ab</w:t>
      </w:r>
      <w:r>
        <w:rPr>
          <w:lang w:val="es-ES"/>
        </w:rPr>
        <w:t>. No ha sido tan complicado…</w:t>
      </w:r>
    </w:p>
    <w:p w:rsidR="00427F2E" w:rsidRPr="00427F2E" w:rsidRDefault="0049312D" w:rsidP="00597833">
      <w:pPr>
        <w:rPr>
          <w:u w:val="single"/>
          <w:lang w:val="es-ES"/>
        </w:rPr>
      </w:pPr>
      <w:r>
        <w:rPr>
          <w:lang w:val="es-ES"/>
        </w:rPr>
        <w:t>No obstante sigo pensando que el código, tal y como está escrito, es más explicativo que todo lo que pueda escribir en este papel, así que sigo pensando que es una buena opción leerlo antes de calificar la práctica.</w:t>
      </w:r>
    </w:p>
    <w:sectPr w:rsidR="00427F2E" w:rsidRPr="00427F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A30" w:rsidRDefault="00B22A30" w:rsidP="001970FE">
      <w:pPr>
        <w:spacing w:after="0" w:line="240" w:lineRule="auto"/>
      </w:pPr>
      <w:r>
        <w:separator/>
      </w:r>
    </w:p>
  </w:endnote>
  <w:endnote w:type="continuationSeparator" w:id="0">
    <w:p w:rsidR="00B22A30" w:rsidRDefault="00B22A30" w:rsidP="00197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FAC" w:rsidRDefault="00C51FA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385270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52FC7" w:rsidRDefault="00852FC7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312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312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51FAC" w:rsidRDefault="00C51FA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FAC" w:rsidRDefault="00C51F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A30" w:rsidRDefault="00B22A30" w:rsidP="001970FE">
      <w:pPr>
        <w:spacing w:after="0" w:line="240" w:lineRule="auto"/>
      </w:pPr>
      <w:r>
        <w:separator/>
      </w:r>
    </w:p>
  </w:footnote>
  <w:footnote w:type="continuationSeparator" w:id="0">
    <w:p w:rsidR="00B22A30" w:rsidRDefault="00B22A30" w:rsidP="00197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FAC" w:rsidRDefault="00C51FA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0FE" w:rsidRDefault="001970FE" w:rsidP="00852FC7">
    <w:pPr>
      <w:pStyle w:val="Encabezado"/>
      <w:jc w:val="center"/>
      <w:rPr>
        <w:color w:val="848484" w:themeColor="text2" w:themeTint="99"/>
        <w:sz w:val="24"/>
        <w:szCs w:val="24"/>
      </w:rPr>
    </w:pPr>
    <w:r>
      <w:rPr>
        <w:color w:val="848484" w:themeColor="text2" w:themeTint="99"/>
        <w:sz w:val="24"/>
        <w:szCs w:val="24"/>
      </w:rPr>
      <w:t>Emilio Cobos Álvarez</w:t>
    </w:r>
    <w:r>
      <w:rPr>
        <w:color w:val="848484" w:themeColor="text2" w:themeTint="99"/>
        <w:sz w:val="24"/>
        <w:szCs w:val="24"/>
      </w:rPr>
      <w:tab/>
    </w:r>
    <w:proofErr w:type="spellStart"/>
    <w:r>
      <w:rPr>
        <w:color w:val="848484" w:themeColor="text2" w:themeTint="99"/>
        <w:sz w:val="24"/>
        <w:szCs w:val="24"/>
      </w:rPr>
      <w:t>Señales</w:t>
    </w:r>
    <w:proofErr w:type="spellEnd"/>
    <w:r>
      <w:rPr>
        <w:color w:val="848484" w:themeColor="text2" w:themeTint="99"/>
        <w:sz w:val="24"/>
        <w:szCs w:val="24"/>
      </w:rPr>
      <w:t xml:space="preserve"> y </w:t>
    </w:r>
    <w:proofErr w:type="spellStart"/>
    <w:r>
      <w:rPr>
        <w:color w:val="848484" w:themeColor="text2" w:themeTint="99"/>
        <w:sz w:val="24"/>
        <w:szCs w:val="24"/>
      </w:rPr>
      <w:t>sistemas</w:t>
    </w:r>
    <w:proofErr w:type="spellEnd"/>
    <w:r>
      <w:rPr>
        <w:color w:val="848484" w:themeColor="text2" w:themeTint="99"/>
        <w:sz w:val="24"/>
        <w:szCs w:val="24"/>
      </w:rPr>
      <w:tab/>
      <w:t>70912324N</w:t>
    </w:r>
  </w:p>
  <w:p w:rsidR="001970FE" w:rsidRDefault="001970F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FAC" w:rsidRDefault="00C51FA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39B1186"/>
    <w:multiLevelType w:val="hybridMultilevel"/>
    <w:tmpl w:val="F7B80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24"/>
    <w:rsid w:val="000847F9"/>
    <w:rsid w:val="000B63B8"/>
    <w:rsid w:val="000E72EE"/>
    <w:rsid w:val="001970FE"/>
    <w:rsid w:val="00203124"/>
    <w:rsid w:val="003A748F"/>
    <w:rsid w:val="003C69EC"/>
    <w:rsid w:val="00427F2E"/>
    <w:rsid w:val="0049312D"/>
    <w:rsid w:val="00597833"/>
    <w:rsid w:val="005C75F7"/>
    <w:rsid w:val="00646BE4"/>
    <w:rsid w:val="00674EBA"/>
    <w:rsid w:val="00747AE5"/>
    <w:rsid w:val="00750C0D"/>
    <w:rsid w:val="007848C2"/>
    <w:rsid w:val="007C6E02"/>
    <w:rsid w:val="007E3AB7"/>
    <w:rsid w:val="00852FC7"/>
    <w:rsid w:val="008A395E"/>
    <w:rsid w:val="0092777F"/>
    <w:rsid w:val="009359D3"/>
    <w:rsid w:val="009946A5"/>
    <w:rsid w:val="00A27555"/>
    <w:rsid w:val="00A27D16"/>
    <w:rsid w:val="00B22A30"/>
    <w:rsid w:val="00C22795"/>
    <w:rsid w:val="00C51FAC"/>
    <w:rsid w:val="00CC2CC6"/>
    <w:rsid w:val="00E648F9"/>
    <w:rsid w:val="00EC686D"/>
    <w:rsid w:val="00F13FC5"/>
    <w:rsid w:val="00FA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589BC6-73AA-4800-98C5-5846228D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C686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970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70FE"/>
  </w:style>
  <w:style w:type="paragraph" w:styleId="Piedepgina">
    <w:name w:val="footer"/>
    <w:basedOn w:val="Normal"/>
    <w:link w:val="PiedepginaCar"/>
    <w:uiPriority w:val="99"/>
    <w:unhideWhenUsed/>
    <w:rsid w:val="001970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lio\AppData\Roaming\Microsoft\Templates\Dise&#241;o%20de%20infor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3D"/>
    <w:rsid w:val="00065599"/>
    <w:rsid w:val="00115C8A"/>
    <w:rsid w:val="00B6533D"/>
    <w:rsid w:val="00D2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208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116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Cobos Álvarez</dc:creator>
  <cp:keywords/>
  <dc:description/>
  <cp:lastModifiedBy>Emilio Cobos Álvarez</cp:lastModifiedBy>
  <cp:revision>3</cp:revision>
  <cp:lastPrinted>2014-12-20T01:53:00Z</cp:lastPrinted>
  <dcterms:created xsi:type="dcterms:W3CDTF">2015-01-08T14:48:00Z</dcterms:created>
  <dcterms:modified xsi:type="dcterms:W3CDTF">2015-01-08T16:44:00Z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